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STEF@8485d1b</w:t>
        </w:r>
      </w:hyperlink>
      <w:r>
        <w:t xml:space="preserve"> </w:t>
      </w:r>
      <w:r>
        <w:t xml:space="preserve">del June 27, 2023.</w:t>
      </w:r>
      <w:r>
        <w:t xml:space="preserve"> </w:t>
      </w:r>
    </w:p>
    <w:p>
      <w:pPr>
        <w:pStyle w:val="Textoindependiente"/>
      </w:pPr>
      <w:r>
        <w:t xml:space="preserve">   </w:t>
      </w:r>
      <w:r>
        <w:rPr>
          <w:bCs/>
          <w:b/>
        </w:rPr>
        <w:t xml:space="preserve">Versión</w:t>
      </w:r>
      <w:r>
        <w:t xml:space="preserve"> </w:t>
      </w:r>
      <w:r>
        <w:t xml:space="preserve">del producto 1.8485d1b del 27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1.8485d1b del 27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Jun 2023</w:t>
      </w:r>
    </w:p>
    <w:p>
      <w:pPr>
        <w:pStyle w:val="Textodebloque"/>
      </w:pPr>
      <w:r>
        <w:rPr>
          <w:bCs/>
          <w:b/>
        </w:rPr>
        <w:t xml:space="preserve">Versión</w:t>
      </w:r>
      <w:r>
        <w:t xml:space="preserve"> </w:t>
      </w:r>
      <w:r>
        <w:t xml:space="preserve">1.8485d1b</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1.8485d1b del 27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1.8485d1b del 27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a67d4b76-255c-4076-8e5e-85df9d49b17d"/>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375a8478-2478-455d-90a3-e768c40ef42e"/>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1.8485d1b del 27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a9835441-2ea0-4033-9b7c-6ed2e91c9cfc"/>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3ae9dafa-32c7-4e0c-b42e-2c43b15edd39"/>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bb65854c-547b-4d0a-9397-4c810f86b323"/>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8485d1b9883045c11ceab5b9b1a3eaabd839d2e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8485d1b9883045c11ceab5b9b1a3eaabd839d2e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2023-06-27T13:11:45Z</dcterms:created>
  <dcterms:modified xsi:type="dcterms:W3CDTF">2023-06-27T13:11:45Z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