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hwong23/fna-dd-f2-pry1@ef7efce</w:t>
        </w:r>
      </w:hyperlink>
      <w:r>
        <w:t xml:space="preserve"> </w:t>
      </w:r>
      <w:r>
        <w:t xml:space="preserve">del May 26,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6" w:name="e-service.-fase-ii.-pry01-gobierno-soa"/>
    <w:p>
      <w:pPr>
        <w:pStyle w:val="Ttulo1"/>
      </w:pPr>
      <w:r>
        <w:t xml:space="preserve">E-Service. Fase II. PRY01 Gobierno SOA</w:t>
      </w:r>
    </w:p>
    <w:bookmarkEnd w:id="26"/>
    <w:bookmarkStart w:id="27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7"/>
    <w:bookmarkStart w:id="4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8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la continuidad de este.</w:t>
      </w:r>
    </w:p>
    <w:p>
      <w:pPr>
        <w:pStyle w:val="Textoindependiente"/>
      </w:pPr>
      <w:r>
        <w:t xml:space="preserve">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8"/>
    <w:bookmarkStart w:id="29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9"/>
    <w:bookmarkStart w:id="30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0"/>
    <w:bookmarkStart w:id="32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ef7efce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2"/>
    <w:bookmarkStart w:id="40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33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33"/>
    <w:bookmarkStart w:id="34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34"/>
    <w:bookmarkStart w:id="35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35"/>
    <w:bookmarkStart w:id="36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36"/>
    <w:bookmarkStart w:id="37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37"/>
    <w:bookmarkStart w:id="38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38"/>
    <w:bookmarkStart w:id="39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39"/>
    <w:bookmarkEnd w:id="40"/>
    <w:bookmarkStart w:id="41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1"/>
    <w:bookmarkStart w:id="43" w:name="referencias"/>
    <w:p>
      <w:pPr>
        <w:pStyle w:val="Ttulo2"/>
      </w:pPr>
      <w:r>
        <w:t xml:space="preserve">Referencias</w:t>
      </w:r>
    </w:p>
    <w:bookmarkStart w:id="42" w:name="refs"/>
    <w:bookmarkEnd w:id="42"/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1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fna-dd-f2-pry1/issues" TargetMode="External" /><Relationship Type="http://schemas.openxmlformats.org/officeDocument/2006/relationships/hyperlink" Id="rId21" Target="https://github.com/hwong23/fna-dd-f2-pry1/tree/ef7efce02ead9f83637b514b7a1aacdc9930ab2f" TargetMode="External" /><Relationship Type="http://schemas.openxmlformats.org/officeDocument/2006/relationships/hyperlink" Id="rId20" Target="https://hwong23.github.io/fna-dd-f2-pry1/v/ef7efce02ead9f83637b514b7a1aacdc9930ab2f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fna-dd-f2-pry1/issues" TargetMode="External" /><Relationship Type="http://schemas.openxmlformats.org/officeDocument/2006/relationships/hyperlink" Id="rId21" Target="https://github.com/hwong23/fna-dd-f2-pry1/tree/ef7efce02ead9f83637b514b7a1aacdc9930ab2f" TargetMode="External" /><Relationship Type="http://schemas.openxmlformats.org/officeDocument/2006/relationships/hyperlink" Id="rId20" Target="https://hwong23.github.io/fna-dd-f2-pry1/v/ef7efce02ead9f83637b514b7a1aacdc9930ab2f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2023-05-26T19:13:47Z</dcterms:created>
  <dcterms:modified xsi:type="dcterms:W3CDTF">2023-05-26T19:13:47Z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