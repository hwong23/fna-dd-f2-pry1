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hwong23/fna-dd-f2-pry1@4d7ba7d</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1.4d7ba7d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1.4d7ba7d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  E-Service. Fase II</w:t>
      </w:r>
    </w:p>
    <w:p>
      <w:pPr>
        <w:pStyle w:val="Textoindependiente"/>
      </w:pPr>
      <w:r>
        <w:t xml:space="preserve">  PRY01 Gobierno SOA. Contenido de los Productos Contractuales</w:t>
      </w:r>
    </w:p>
    <w:p>
      <w:pPr>
        <w:pStyle w:val="Textoindependiente"/>
      </w:pPr>
      <w:r>
        <w:t xml:space="preserve">  Contrato 1812020</w:t>
      </w:r>
    </w:p>
    <w:p>
      <w:pPr>
        <w:pStyle w:val="Textoindependiente"/>
      </w:pPr>
      <w:r>
        <w:t xml:space="preserve">  FNA, Stefanini&lt;</w:t>
      </w:r>
    </w:p>
    <w:p>
      <w:pPr>
        <w:pStyle w:val="Textoindependiente"/>
      </w:pPr>
      <w:r>
        <w:t xml:space="preserve">  04 Jun 2023&lt;</w:t>
      </w:r>
      <w:r>
        <w:br/>
      </w:r>
      <w:r>
        <w:br/>
      </w:r>
      <w:r>
        <w:t xml:space="preserve">  </w:t>
      </w:r>
      <w:r>
        <w:rPr>
          <w:bCs/>
          <w:b/>
        </w:rPr>
        <w:t xml:space="preserve">Version</w:t>
      </w:r>
      <w:r>
        <w:t xml:space="preserve"> </w:t>
      </w:r>
      <w:r>
        <w:t xml:space="preserve">1.4d7ba7d</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1.4d7ba7d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1.4d7ba7d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p>
      <w:pPr>
        <w:pStyle w:val="Textoindependiente"/>
      </w:pP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1.4d7ba7d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4d7ba7d</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d7ba7d8305891129b1515b95a3ddc9755bd24a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d7ba7d8305891129b1515b95a3ddc9755bd24a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d7ba7d8305891129b1515b95a3ddc9755bd24a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d7ba7d8305891129b1515b95a3ddc9755bd24a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2023-06-04T03:30:21Z</dcterms:created>
  <dcterms:modified xsi:type="dcterms:W3CDTF">2023-06-04T03:30:21Z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