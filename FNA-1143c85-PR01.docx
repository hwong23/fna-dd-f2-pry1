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0.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STEF@1143c85</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1.1143c85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1.1143c85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1.1143c85</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1.1143c85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1.1143c85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6c79b404-f0e4-4b7f-b696-0015bea59201"/>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c6fd5376-09f2-48a2-a6f8-cc2ac0f02283"/>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1.1143c85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84"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75"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3"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3"/>
    <w:bookmarkStart w:id="64"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4"/>
    <w:bookmarkStart w:id="65"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El aplicativo core envía la petición de biometria - el operador biometrico responde con un hit o no (hit: la persona es quien dice ser)</w:t>
      </w:r>
    </w:p>
    <w:p>
      <w:pPr>
        <w:pStyle w:val="FirstParagraph"/>
      </w:pPr>
      <w:r>
        <w:rPr>
          <w:bCs/>
          <w:b/>
        </w:rPr>
        <w:t xml:space="preserve">Notas</w:t>
      </w:r>
      <w:r>
        <w:t xml:space="preserve">: excepcion de los casos de uso, exhaustividad de las pruebas, la confiabilidad de las pruebas, Malla de calidad de las pruebas, fortalecimiento de diseño, categoria: Alta</w:t>
      </w:r>
      <w:r>
        <w:t xml:space="preserve"> </w:t>
      </w:r>
      <w:r>
        <w:t xml:space="preserve">caso de uso: excepciones.</w:t>
      </w:r>
    </w:p>
    <w:bookmarkEnd w:id="65"/>
    <w:bookmarkStart w:id="66" w:name="valor"/>
    <w:p>
      <w:pPr>
        <w:pStyle w:val="Ttulo3"/>
      </w:pPr>
      <w:r>
        <w:t xml:space="preserve">Valor</w:t>
      </w:r>
    </w:p>
    <w:p>
      <w:pPr>
        <w:pStyle w:val="FirstParagraph"/>
      </w:pPr>
      <w:r>
        <w:t xml:space="preserve">El valor es alto, debido a que afecta al consumidor financiero en el retiro de las cesantias</w:t>
      </w:r>
    </w:p>
    <w:bookmarkEnd w:id="66"/>
    <w:bookmarkStart w:id="67" w:name="seguimiento"/>
    <w:p>
      <w:pPr>
        <w:pStyle w:val="Ttulo3"/>
      </w:pPr>
      <w:r>
        <w:t xml:space="preserve">Seguimiento</w:t>
      </w:r>
    </w:p>
    <w:p>
      <w:pPr>
        <w:pStyle w:val="FirstParagraph"/>
      </w:pPr>
      <w:r>
        <w:t xml:space="preserve">El seguimiento se realiza diariamente con la conciliación aplicada por el área usuaria.</w:t>
      </w:r>
    </w:p>
    <w:bookmarkEnd w:id="67"/>
    <w:bookmarkStart w:id="68"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8"/>
    <w:bookmarkStart w:id="69" w:name="repetición"/>
    <w:p>
      <w:pPr>
        <w:pStyle w:val="Ttulo3"/>
      </w:pPr>
      <w:r>
        <w:t xml:space="preserve">Repetición</w:t>
      </w:r>
    </w:p>
    <w:p>
      <w:pPr>
        <w:pStyle w:val="FirstParagraph"/>
      </w:pPr>
      <w:r>
        <w:t xml:space="preserve">Implementar un buen diseño en la aplicacion y malla de calidad en la pruebas.</w:t>
      </w:r>
    </w:p>
    <w:bookmarkEnd w:id="69"/>
    <w:bookmarkStart w:id="74" w:name="anexo.-diagrama-del-flujo"/>
    <w:p>
      <w:pPr>
        <w:pStyle w:val="Ttulo3"/>
      </w:pPr>
      <w:r>
        <w:t xml:space="preserve">Anexo. Diagrama del flujo</w:t>
      </w:r>
    </w:p>
    <w:p>
      <w:pPr>
        <w:pStyle w:val="Figure"/>
      </w:pPr>
      <w:r>
        <w:drawing>
          <wp:inline>
            <wp:extent cx="5600700" cy="2725436"/>
            <wp:effectExtent b="0" l="0" r="0" t="0"/>
            <wp:docPr descr="" title="" id="71" name="Picture"/>
            <a:graphic>
              <a:graphicData uri="http://schemas.openxmlformats.org/drawingml/2006/picture">
                <pic:pic>
                  <pic:nvPicPr>
                    <pic:cNvPr descr="images/flujoBiometriafna.jpg" id="72" name="Picture"/>
                    <pic:cNvPicPr>
                      <a:picLocks noChangeArrowheads="1" noChangeAspect="1"/>
                    </pic:cNvPicPr>
                  </pic:nvPicPr>
                  <pic:blipFill>
                    <a:blip r:embed="rId70"/>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73">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4"/>
    <w:bookmarkEnd w:id="75"/>
    <w:bookmarkStart w:id="83" w:name="X2bbfd86fa9097463c57181e57f741b319d39c9e"/>
    <w:p>
      <w:pPr>
        <w:pStyle w:val="Ttulo2"/>
      </w:pPr>
      <w:r>
        <w:t xml:space="preserve">CCF. Flujo Crítico Trabajo: 02. Inversieon TI</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76"/>
    <w:bookmarkStart w:id="7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7"/>
    <w:bookmarkStart w:id="78"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bookmarkEnd w:id="78"/>
    <w:bookmarkStart w:id="7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79"/>
    <w:bookmarkStart w:id="8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0"/>
    <w:bookmarkStart w:id="8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81"/>
    <w:bookmarkStart w:id="82" w:name="repetición-1"/>
    <w:p>
      <w:pPr>
        <w:pStyle w:val="Ttulo3"/>
      </w:pPr>
      <w:r>
        <w:t xml:space="preserve">Repetición</w:t>
      </w:r>
    </w:p>
    <w:p>
      <w:pPr>
        <w:pStyle w:val="FirstParagraph"/>
      </w:pPr>
      <w:r>
        <w:t xml:space="preserve">El flujo es repetible en virtud de la Ley 80.</w:t>
      </w:r>
    </w:p>
    <w:p>
      <w:r>
        <w:pict>
          <v:rect style="width:0;height:1.5pt" o:hralign="center" o:hrstd="t" o:hr="t"/>
        </w:pict>
      </w:r>
    </w:p>
    <w:bookmarkEnd w:id="82"/>
    <w:bookmarkEnd w:id="83"/>
    <w:bookmarkEnd w:id="84"/>
    <w:bookmarkStart w:id="102" w:name="anexos-del-producto-1-pr01"/>
    <w:p>
      <w:pPr>
        <w:pStyle w:val="Ttulo1"/>
      </w:pPr>
      <w:r>
        <w:t xml:space="preserve">Anexos del Producto 1 (PR01)</w:t>
      </w:r>
    </w:p>
    <w:bookmarkStart w:id="87" w:name="vista-de-segmento-del-proyecto"/>
    <w:p>
      <w:pPr>
        <w:pStyle w:val="Ttulo2"/>
      </w:pPr>
      <w:r>
        <w:t xml:space="preserve">1. Vista de Segmento del Proyecto</w:t>
      </w:r>
    </w:p>
    <w:p>
      <w:pPr>
        <w:pStyle w:val="Figure"/>
      </w:pPr>
      <w:r>
        <w:drawing>
          <wp:inline>
            <wp:extent cx="5600700" cy="6506407"/>
            <wp:effectExtent b="0" l="0" r="0" t="0"/>
            <wp:docPr descr="" title="" id="85" name="Picture"/>
            <a:graphic>
              <a:graphicData uri="http://schemas.openxmlformats.org/drawingml/2006/picture">
                <pic:pic>
                  <pic:nvPicPr>
                    <pic:cNvPr descr="images/segmentoFNAfaseII.jpg" id="86"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73">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7"/>
    <w:bookmarkStart w:id="88"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8"/>
    <w:bookmarkStart w:id="89"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89"/>
    <w:bookmarkStart w:id="97"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0"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0"/>
    <w:bookmarkStart w:id="91"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1"/>
    <w:bookmarkStart w:id="92"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92"/>
    <w:bookmarkStart w:id="93" w:name="valor-2"/>
    <w:p>
      <w:pPr>
        <w:pStyle w:val="Ttulo3"/>
      </w:pPr>
      <w:r>
        <w:t xml:space="preserve">Valor</w:t>
      </w:r>
    </w:p>
    <w:p>
      <w:pPr>
        <w:pStyle w:val="FirstParagraph"/>
      </w:pPr>
      <w:r>
        <w:rPr>
          <w:iCs/>
          <w:i/>
        </w:rPr>
        <w:t xml:space="preserve">Guía: cuál es el valor que este flujo genera para el FNA.</w:t>
      </w:r>
    </w:p>
    <w:bookmarkEnd w:id="93"/>
    <w:bookmarkStart w:id="94"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4"/>
    <w:bookmarkStart w:id="95"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95"/>
    <w:bookmarkStart w:id="96"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96"/>
    <w:bookmarkEnd w:id="97"/>
    <w:bookmarkStart w:id="101" w:name="referencias"/>
    <w:p>
      <w:pPr>
        <w:pStyle w:val="Ttulo2"/>
      </w:pPr>
      <w:r>
        <w:t xml:space="preserve">Referencias</w:t>
      </w:r>
    </w:p>
    <w:bookmarkStart w:id="98" w:name="refs"/>
    <w:p>
      <w:pPr>
        <w:pStyle w:val="Bibliography"/>
      </w:pPr>
      <w:r>
        <w:t xml:space="preserve">E-Service. Situación SOA Actual del FNA. Etapa I. (2022).</w:t>
      </w:r>
    </w:p>
    <w:bookmarkEnd w:id="98"/>
    <w:bookmarkStart w:id="99" w:name="refs"/>
    <w:p>
      <w:pPr>
        <w:pStyle w:val="Bibliography"/>
      </w:pPr>
      <w:r>
        <w:t xml:space="preserve">E-Service. Arquitectura de Referencia del FNA. Etapa II. (2023).</w:t>
      </w:r>
    </w:p>
    <w:bookmarkEnd w:id="99"/>
    <w:bookmarkStart w:id="100" w:name="refs"/>
    <w:p>
      <w:pPr>
        <w:pStyle w:val="Bibliography"/>
      </w:pPr>
      <w:r>
        <w:t xml:space="preserve">E-Service. Hoja de Ruta e Iniciativas. Fase III. (2023).</w:t>
      </w:r>
    </w:p>
    <w:bookmarkEnd w:id="100"/>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0" Target="media/rId70.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73"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1143c8510af0a3f6d401e8e93c40bb67e45ddb6b/"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73"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1143c8510af0a3f6d401e8e93c40bb67e45ddb6b/"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2023-06-05T11:19:15Z</dcterms:created>
  <dcterms:modified xsi:type="dcterms:W3CDTF">2023-06-05T11:19:15Z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