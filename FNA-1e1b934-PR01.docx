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STEF@1e1b934</w:t>
        </w:r>
      </w:hyperlink>
      <w:r>
        <w:t xml:space="preserve"> </w:t>
      </w:r>
      <w:r>
        <w:t xml:space="preserve">del June 12, 2023.</w:t>
      </w:r>
      <w:r>
        <w:t xml:space="preserve"> </w:t>
      </w:r>
    </w:p>
    <w:p>
      <w:pPr>
        <w:pStyle w:val="Textoindependiente"/>
      </w:pPr>
      <w:r>
        <w:t xml:space="preserve">   </w:t>
      </w:r>
      <w:r>
        <w:rPr>
          <w:bCs/>
          <w:b/>
        </w:rPr>
        <w:t xml:space="preserve">Versión</w:t>
      </w:r>
      <w:r>
        <w:t xml:space="preserve"> </w:t>
      </w:r>
      <w:r>
        <w:t xml:space="preserve">del producto 1.1e1b934 del 12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1.1e1b934 del 12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1.1e1b934</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1.1e1b934 del 12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1.1e1b934 del 12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28e1cc18-6867-4487-879d-8bd86b7b085e"/>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2e61e6d2-b66a-4b9c-8a03-64b7b53c8370"/>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1.1e1b934 del 12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65c93fd2-b227-4bfd-a79a-c40fdd47f5ab"/>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67651cc0-b3b6-4a26-adbd-327735a63361"/>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7963c970-a5e6-42e1-9c8e-415b19970541"/>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e1b9349745118b006a10fce58f6832f088ddc5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e1b9349745118b006a10fce58f6832f088ddc5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2023-06-12T14:48:47Z</dcterms:created>
  <dcterms:modified xsi:type="dcterms:W3CDTF">2023-06-12T14:48:47Z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