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hwong23/fna-dd-f2-pry1@8822d33</w:t>
        </w:r>
      </w:hyperlink>
      <w:r>
        <w:t xml:space="preserve"> </w:t>
      </w:r>
      <w:r>
        <w:t xml:space="preserve">del May 25,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8822d33 del 25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7"/>
    <w:bookmarkStart w:id="35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8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8"/>
    <w:bookmarkStart w:id="29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9"/>
    <w:bookmarkStart w:id="30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30"/>
    <w:bookmarkStart w:id="31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31"/>
    <w:bookmarkStart w:id="32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32"/>
    <w:bookmarkStart w:id="33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33"/>
    <w:bookmarkStart w:id="34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34"/>
    <w:bookmarkEnd w:id="35"/>
    <w:bookmarkStart w:id="37" w:name="referencias"/>
    <w:p>
      <w:pPr>
        <w:pStyle w:val="Ttulo2"/>
      </w:pPr>
      <w:r>
        <w:t xml:space="preserve">Referencias</w:t>
      </w:r>
    </w:p>
    <w:bookmarkStart w:id="36" w:name="refs"/>
    <w:bookmarkEnd w:id="36"/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fna-dd-f2-pry1/issues" TargetMode="External" /><Relationship Type="http://schemas.openxmlformats.org/officeDocument/2006/relationships/hyperlink" Id="rId21" Target="https://github.com/hwong23/fna-dd-f2-pry1/tree/8822d33172579007e42535caafc29440ba581516" TargetMode="External" /><Relationship Type="http://schemas.openxmlformats.org/officeDocument/2006/relationships/hyperlink" Id="rId20" Target="https://hwong23.github.io/fna-dd-f2-pry1/v/8822d33172579007e42535caafc29440ba58151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fna-dd-f2-pry1/issues" TargetMode="External" /><Relationship Type="http://schemas.openxmlformats.org/officeDocument/2006/relationships/hyperlink" Id="rId21" Target="https://github.com/hwong23/fna-dd-f2-pry1/tree/8822d33172579007e42535caafc29440ba581516" TargetMode="External" /><Relationship Type="http://schemas.openxmlformats.org/officeDocument/2006/relationships/hyperlink" Id="rId20" Target="https://hwong23.github.io/fna-dd-f2-pry1/v/8822d33172579007e42535caafc29440ba581516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2023-05-25T16:49:43Z</dcterms:created>
  <dcterms:modified xsi:type="dcterms:W3CDTF">2023-05-25T16:49:43Z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