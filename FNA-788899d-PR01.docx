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STEF@788899d</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1.788899d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1.788899d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1.788899d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1.788899d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1.788899d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cc8616fb-2635-4aad-b587-df0b043ce95a"/>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63a8555b-6a24-4027-9a59-947777ceaf00"/>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1.788899d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90d31846-1b49-45bc-a4d5-bb7eda281c48"/>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ad8ad4ba-9e44-4b91-85c1-b18cc40bd5d5"/>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bookmarkStart w:id="0" w:name="tbl:d97c679b-3b55-4ce3-ba6e-f494de6ff678"/>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788899dd96c6b7ae2f5527f56350b2a879b4b83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788899dd96c6b7ae2f5527f56350b2a879b4b83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2023-06-06T19:47:43Z</dcterms:created>
  <dcterms:modified xsi:type="dcterms:W3CDTF">2023-06-06T19:47:43Z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