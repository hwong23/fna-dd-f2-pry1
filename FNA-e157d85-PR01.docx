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STEF@e157d85</w:t>
        </w:r>
      </w:hyperlink>
      <w:r>
        <w:t xml:space="preserve"> </w:t>
      </w:r>
      <w:r>
        <w:t xml:space="preserve">del June 23, 2023.</w:t>
      </w:r>
      <w:r>
        <w:t xml:space="preserve"> </w:t>
      </w:r>
    </w:p>
    <w:p>
      <w:pPr>
        <w:pStyle w:val="Textoindependiente"/>
      </w:pPr>
      <w:r>
        <w:t xml:space="preserve">   </w:t>
      </w:r>
      <w:r>
        <w:rPr>
          <w:bCs/>
          <w:b/>
        </w:rPr>
        <w:t xml:space="preserve">Versión</w:t>
      </w:r>
      <w:r>
        <w:t xml:space="preserve"> </w:t>
      </w:r>
      <w:r>
        <w:t xml:space="preserve">del producto 1.e157d85 del 23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1.e157d85 del 23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Jun 2023</w:t>
      </w:r>
    </w:p>
    <w:p>
      <w:pPr>
        <w:pStyle w:val="Textodebloque"/>
      </w:pPr>
      <w:r>
        <w:rPr>
          <w:bCs/>
          <w:b/>
        </w:rPr>
        <w:t xml:space="preserve">Versión</w:t>
      </w:r>
      <w:r>
        <w:t xml:space="preserve"> </w:t>
      </w:r>
      <w:r>
        <w:t xml:space="preserve">1.e157d85</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1.e157d85 del 23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1.e157d85 del 23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7a6eed05-dd31-48a6-a7f6-c27702b2deae"/>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87ab1d73-aa2e-49a6-adc2-6790c1e09e8a"/>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1.e157d85 del 23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aff15554-3fdb-4aa3-9d9e-a4bcd1a6dff8"/>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812bf230-39b1-4bbd-8446-1c3f4b8bf4f8"/>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98f12ce7-d80b-4cf9-9a73-883a9049acc5"/>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157d85d37705eb5c4730d20fee3bd10a589811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157d85d37705eb5c4730d20fee3bd10a589811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2023-06-23T21:53:51Z</dcterms:created>
  <dcterms:modified xsi:type="dcterms:W3CDTF">2023-06-23T21:53:51Z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