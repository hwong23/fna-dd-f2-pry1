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bookmarkStart w:id="20" w:name="tbl:1"/>
    <w:p>
      <w:pPr>
        <w:pStyle w:val="TableCaption"/>
      </w:pPr>
      <w:r>
        <w:t xml:space="preserve">Table 1: Demonstration of a simple table.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Demonstration of a simple table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0"/>
    <w:bookmarkEnd w:id="0"/>
    <w:p>
      <w:pPr>
        <w:pStyle w:val="Textoindependiente"/>
      </w:pPr>
      <w:r>
        <w:t xml:space="preserve">Tab. </w:t>
      </w:r>
      <w:hyperlink w:anchor="tbl:1">
        <w:r>
          <w:rPr>
            <w:rStyle w:val="Hipervnculo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Tab. </w:t>
      </w:r>
      <w:hyperlink w:anchor="tbl:2">
        <w:r>
          <w:rPr>
            <w:rStyle w:val="Hipervnculo"/>
          </w:rPr>
          <w:t xml:space="preserve">2</w:t>
        </w:r>
      </w:hyperlink>
      <w:r>
        <w:t xml:space="preserve">:</w:t>
      </w:r>
    </w:p>
    <w:bookmarkStart w:id="0" w:name="tbl:2"/>
    <w:bookmarkStart w:id="21" w:name="tbl:2"/>
    <w:p>
      <w:pPr>
        <w:pStyle w:val="TableCaption"/>
      </w:pPr>
      <w:r>
        <w:t xml:space="preserve">Table 2: Even simpler.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Even simpler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"/>
    <w:bookmarkEnd w:id="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2023-06-05T02:25:50Z</dcterms:created>
  <dcterms:modified xsi:type="dcterms:W3CDTF">2023-06-05T02:25:50Z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  <property fmtid="{D5CDD505-2E9C-101B-9397-08002B2CF9AE}" pid="7" name="tablenos-cleveref">
    <vt:lpwstr>True</vt:lpwstr>
  </property>
  <property fmtid="{D5CDD505-2E9C-101B-9397-08002B2CF9AE}" pid="8" name="tablenos-plus-name">
    <vt:lpwstr>Tab.</vt:lpwstr>
  </property>
</Properties>
</file>