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p>
      <w:pPr>
        <w:pStyle w:val="Textoindependiente"/>
      </w:pPr>
      <w:r>
        <w:t xml:space="preserve">La planeación general no contiene fases ni entregables. En su lugar, cada proyecto (PRY01… 03) dentro de la planeación general es independiente y contiene fases, fechas, actividades y productos de trabajo por separado. La planeación de cada proyecto es como sigue.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plangenera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01 de cierre de brecha,</w:t>
      </w:r>
      <w:r>
        <w:t xml:space="preserve"> </w:t>
      </w:r>
      <w:r>
        <w:rPr>
          <w:iCs/>
          <w:i/>
        </w:rPr>
        <w:t xml:space="preserve">PRY01. Gobierno SOA FNA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langenera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02 de cierre de brecha,</w:t>
      </w:r>
      <w:r>
        <w:t xml:space="preserve"> </w:t>
      </w:r>
      <w:r>
        <w:rPr>
          <w:iCs/>
          <w:i/>
        </w:rPr>
        <w:t xml:space="preserve">PRY02. Arquitectura Referencia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langenera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03 de cierre de brecha,</w:t>
      </w:r>
      <w:r>
        <w:t xml:space="preserve"> </w:t>
      </w:r>
      <w:r>
        <w:rPr>
          <w:iCs/>
          <w:i/>
        </w:rPr>
        <w:t xml:space="preserve">PRY03. Estructuración de proyectos</w:t>
      </w:r>
      <w:r>
        <w:t xml:space="preserve">, de la hoja de ruta E-Service consignados en el alcance de esta propuesta, para el período de 5 meses, en el 2023.</w:t>
      </w:r>
    </w:p>
    <w:p>
      <w:pPr>
        <w:pStyle w:val="Textoindependiente"/>
      </w:pP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2023-05-23T04:01:33Z</dcterms:created>
  <dcterms:modified xsi:type="dcterms:W3CDTF">2023-05-23T04:01:33Z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