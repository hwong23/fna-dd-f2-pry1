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32" w:name="X1f86804851e349b618cafe900a3503771ec5358"/>
    <w:p>
      <w:pPr>
        <w:pStyle w:val="Ttulo2"/>
      </w:pPr>
      <w:r>
        <w:t xml:space="preserve">CCF. Flujo Crítico Trabajo: 01. Aprobación de Cesantías FNA (biometría)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Vicepresidencia de Operaciones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COBIS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(hit: la persona es quien dice ser)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CU, escenarios y excepciones, Sistemas distribuidos y QA, Fortalecimiento de ambientes QA, Categorización complejidad, Correspondencia complejidad - diseño.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bookmarkStart w:id="0" w:name="fig:1d932fc4-05ce-4060-aa2a-b82bb02b99f0"/>
    <w:p>
      <w:pPr>
        <w:pStyle w:val="CaptionedFigure"/>
      </w:pPr>
      <w:bookmarkStart w:id="30" w:name="fig:"/>
      <w:r>
        <w:drawing>
          <wp:inline>
            <wp:extent cx="5600700" cy="2725436"/>
            <wp:effectExtent b="0" l="0" r="0" t="0"/>
            <wp:docPr descr="Imagen 1: Flujo de trabajo crítico, aprobación de censatía con biometría FNA, para el análisis de las fortalezas, debilidades, y otras consideraciones de gobierno SOA del FNA.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Imagen 1: Flujo de trabajo crítico, aprobación de censatía con biometría FNA, para el análisis de las fortalezas, debilidades, y otras consideraciones de gobierno SOA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2023-06-28T11:07:19Z</dcterms:created>
  <dcterms:modified xsi:type="dcterms:W3CDTF">2023-06-28T11:07:19Z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