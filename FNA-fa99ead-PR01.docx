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STEF@fa99ead</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1.fa99ead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1.fa99ead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1.fa99ead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1.fa99ead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1.fa99ead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8d61783a-5e07-4116-bf0b-9a3f44f21c61"/>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923237ca-2930-450b-b7c3-b422ccc89f48"/>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1.fa99ead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d5d55281-b80f-4bcd-8f8f-49943be71063"/>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089f6079-88aa-4ec8-9564-2967ae02e04a"/>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e0d064fa-94d5-4177-aa02-b9ebb7693a97"/>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a99ead7a6828532ade50bd3fdbd89a04d6a2f3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a99ead7a6828532ade50bd3fdbd89a04d6a2f3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2023-07-21T16:46:21Z</dcterms:created>
  <dcterms:modified xsi:type="dcterms:W3CDTF">2023-07-21T16:46:21Z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