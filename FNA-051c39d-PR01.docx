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STEF@051c39d</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1.051c39d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1.051c39d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4c8f1d5c-f617-47cb-b76b-f36b78fe980d"/>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692350ad-dadb-4c20-8a74-f2e83e68c349"/>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c5812429-900b-4f0f-ae3d-037d034aebb0"/>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b87b74b8-8865-4bfc-bf28-7bc73ac5d729"/>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4"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4"/>
    <w:bookmarkEnd w:id="95"/>
    <w:bookmarkStart w:id="114" w:name="anexos-del-producto-1-pr01"/>
    <w:p>
      <w:pPr>
        <w:pStyle w:val="Ttulo1"/>
      </w:pPr>
      <w:r>
        <w:t xml:space="preserve">Anexos del Producto 1 (PR01)</w:t>
      </w:r>
    </w:p>
    <w:bookmarkStart w:id="99" w:name="vista-de-segmento-del-proyecto"/>
    <w:p>
      <w:pPr>
        <w:pStyle w:val="Ttulo2"/>
      </w:pPr>
      <w:r>
        <w:t xml:space="preserve">1. Vista de Segmento del Proyecto</w:t>
      </w:r>
    </w:p>
    <w:p>
      <w:pPr>
        <w:pStyle w:val="Figure"/>
      </w:pPr>
      <w:r>
        <w:drawing>
          <wp:inline>
            <wp:extent cx="5600700" cy="6506407"/>
            <wp:effectExtent b="0" l="0" r="0" t="0"/>
            <wp:docPr descr="" title="" id="96" name="Picture"/>
            <a:graphic>
              <a:graphicData uri="http://schemas.openxmlformats.org/drawingml/2006/picture">
                <pic:pic>
                  <pic:nvPicPr>
                    <pic:cNvPr descr="images/segmentoFNAfaseII.jpg" id="9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8">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9"/>
    <w:bookmarkStart w:id="100"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0"/>
    <w:bookmarkStart w:id="101"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1"/>
    <w:bookmarkStart w:id="109"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2"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2"/>
    <w:bookmarkStart w:id="103"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3"/>
    <w:bookmarkStart w:id="104"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4"/>
    <w:bookmarkStart w:id="105" w:name="valor-2"/>
    <w:p>
      <w:pPr>
        <w:pStyle w:val="Ttulo3"/>
      </w:pPr>
      <w:r>
        <w:t xml:space="preserve">Valor</w:t>
      </w:r>
    </w:p>
    <w:p>
      <w:pPr>
        <w:pStyle w:val="FirstParagraph"/>
      </w:pPr>
      <w:r>
        <w:rPr>
          <w:iCs/>
          <w:i/>
        </w:rPr>
        <w:t xml:space="preserve">Guía: cuál es el valor que este flujo genera para el FNA.</w:t>
      </w:r>
    </w:p>
    <w:bookmarkEnd w:id="105"/>
    <w:bookmarkStart w:id="106"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6"/>
    <w:bookmarkStart w:id="107"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7"/>
    <w:bookmarkStart w:id="108"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8"/>
    <w:bookmarkEnd w:id="109"/>
    <w:bookmarkStart w:id="113" w:name="referencias"/>
    <w:p>
      <w:pPr>
        <w:pStyle w:val="Ttulo2"/>
      </w:pPr>
      <w:r>
        <w:t xml:space="preserve">Referencias</w:t>
      </w:r>
    </w:p>
    <w:bookmarkStart w:id="110" w:name="refs"/>
    <w:p>
      <w:pPr>
        <w:pStyle w:val="Bibliography"/>
      </w:pPr>
      <w:r>
        <w:t xml:space="preserve">E-Service. Situación SOA Actual del FNA. Etapa I. (2022).</w:t>
      </w:r>
    </w:p>
    <w:bookmarkEnd w:id="110"/>
    <w:bookmarkStart w:id="111" w:name="refs"/>
    <w:p>
      <w:pPr>
        <w:pStyle w:val="Bibliography"/>
      </w:pPr>
      <w:r>
        <w:t xml:space="preserve">E-Service. Arquitectura de Referencia del FNA. Etapa II. (2023).</w:t>
      </w:r>
    </w:p>
    <w:bookmarkEnd w:id="111"/>
    <w:bookmarkStart w:id="112" w:name="refs"/>
    <w:p>
      <w:pPr>
        <w:pStyle w:val="Bibliography"/>
      </w:pPr>
      <w:r>
        <w:t xml:space="preserve">E-Service. Hoja de Ruta e Iniciativas. Etapa III. (2023).</w:t>
      </w:r>
    </w:p>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51c39d4f57b5a9ba1bca24cf765960fb2fd37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51c39d4f57b5a9ba1bca24cf765960fb2fd37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2023-06-06T18:22:00Z</dcterms:created>
  <dcterms:modified xsi:type="dcterms:W3CDTF">2023-06-06T18:22:00Z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