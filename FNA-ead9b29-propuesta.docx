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hwong23/fna-dd-f2-pry1@ead9b29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</w:t>
      </w:r>
    </w:p>
    <w:p>
      <w:pPr>
        <w:pStyle w:val="Textoindependiente"/>
      </w:pPr>
      <w:r>
        <w:t xml:space="preserve">% Contenido de los Productos Contractuales, (#contrato 181-2020)</w:t>
      </w:r>
    </w:p>
    <w:p>
      <w:pPr>
        <w:pStyle w:val="Textoindependiente"/>
      </w:pPr>
    </w:p>
    <w:p>
      <w:pPr>
        <w:pStyle w:val="Textodebloque"/>
      </w:pPr>
      <w:r>
        <w:t xml:space="preserve">Version ead9b29 del 30 May 2023</w:t>
      </w:r>
    </w:p>
    <w:p>
      <w:pPr>
        <w:pStyle w:val="FirstParagraph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ead9b29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52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Start w:id="4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0"/>
    <w:bookmarkStart w:id="4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1"/>
    <w:bookmarkStart w:id="4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2"/>
    <w:bookmarkStart w:id="4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3"/>
    <w:bookmarkStart w:id="4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4"/>
    <w:bookmarkStart w:id="4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5"/>
    <w:bookmarkStart w:id="4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6"/>
    <w:bookmarkEnd w:id="47"/>
    <w:bookmarkStart w:id="48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8"/>
    <w:bookmarkStart w:id="49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9"/>
    <w:bookmarkStart w:id="51" w:name="referencias"/>
    <w:p>
      <w:pPr>
        <w:pStyle w:val="Ttulo2"/>
      </w:pPr>
      <w:r>
        <w:t xml:space="preserve">Referencias</w:t>
      </w:r>
    </w:p>
    <w:bookmarkStart w:id="50" w:name="refs"/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ead9b29df2768e58c98dcb9b6ce5e407ae9a9358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ead9b29df2768e58c98dcb9b6ce5e407ae9a93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ead9b29df2768e58c98dcb9b6ce5e407ae9a9358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ead9b29df2768e58c98dcb9b6ce5e407ae9a9358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2023-05-30T15:19:37Z</dcterms:created>
  <dcterms:modified xsi:type="dcterms:W3CDTF">2023-05-30T15:19:37Z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