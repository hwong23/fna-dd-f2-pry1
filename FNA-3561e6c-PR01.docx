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hwong23/fna-dd-f2-pry1@3561e6c</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3561e6c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3561e6c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3561e6c</w:t>
      </w:r>
    </w:p>
    <w:p>
      <w:pPr>
        <w:pStyle w:val="FirstParagraph"/>
      </w:pPr>
      <w:r>
        <w:t xml:space="preserve">E-Service. Fase II</w:t>
      </w:r>
      <w:r>
        <w:t xml:space="preserve"> </w:t>
      </w:r>
      <w:r>
        <w:t xml:space="preserve">PRY01 Gobierno SOA. Contenido de los Productos Contractuales</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3561e6c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561e6c76d8bf05d608d9f797c62d85f13c0f80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561e6c76d8bf05d608d9f797c62d85f13c0f80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561e6c76d8bf05d608d9f797c62d85f13c0f80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561e6c76d8bf05d608d9f797c62d85f13c0f80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2023-06-02T05:32:19Z</dcterms:created>
  <dcterms:modified xsi:type="dcterms:W3CDTF">2023-06-02T05:32:19Z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