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jpg" ContentType="image/jpeg"/>
  <Override PartName="/word/media/rId53.png" ContentType="image/png"/>
  <Override PartName="/word/media/rId56.png" ContentType="image/png"/>
  <Override PartName="/word/media/rId37.jpg" ContentType="image/jpe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STEF@47f824c</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1.47f824c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1.47f824c</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 </w:t>
            </w:r>
            <w:hyperlink r:id="rId34">
              <w:r>
                <w:rPr>
                  <w:rStyle w:val="Hipervnculo"/>
                </w:rPr>
                <w:t xml:space="preserve">N003a. Procesos de Negocio FNA</w:t>
              </w:r>
            </w:hyperlink>
          </w:p>
        </w:tc>
      </w:tr>
    </w:tbl>
    <w:p>
      <w:pPr>
        <w:pStyle w:val="Textoindependiente"/>
      </w:pPr>
    </w:p>
    <w:bookmarkEnd w:id="35"/>
    <w:bookmarkEnd w:id="36"/>
    <w:bookmarkStart w:id="63" w:name="Xfec879a391e4be25250b3f76a221c11ca8d002a"/>
    <w:p>
      <w:pPr>
        <w:pStyle w:val="Ttulo1"/>
      </w:pPr>
      <w:r>
        <w:t xml:space="preserve">Vista de Contexto Fase II, E-Service, 2023 (181-2020)</w:t>
      </w:r>
    </w:p>
    <w:bookmarkStart w:id="4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89fe236c-cc3c-4485-9ff5-a26f03726b62"/>
    <w:p>
      <w:pPr>
        <w:pStyle w:val="CaptionedFigure"/>
      </w:pPr>
      <w:bookmarkStart w:id="44"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2" name="Picture"/>
            <a:graphic>
              <a:graphicData uri="http://schemas.openxmlformats.org/drawingml/2006/picture">
                <pic:pic>
                  <pic:nvPicPr>
                    <pic:cNvPr descr="images/segmentoFNAfaseII.jpg" id="4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4"/>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5">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6"/>
    <w:bookmarkStart w:id="5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 </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7"/>
    <w:bookmarkStart w:id="4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8"/>
    <w:bookmarkStart w:id="4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9"/>
    <w:bookmarkStart w:id="5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50"/>
    <w:bookmarkEnd w:id="51"/>
    <w:bookmarkStart w:id="6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5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4" name="Picture"/>
                  <a:graphic>
                    <a:graphicData uri="http://schemas.openxmlformats.org/drawingml/2006/picture">
                      <pic:pic>
                        <pic:nvPicPr>
                          <pic:cNvPr descr="images/madurezInfo.png" id="55" name="Picture"/>
                          <pic:cNvPicPr>
                            <a:picLocks noChangeArrowheads="1" noChangeAspect="1"/>
                          </pic:cNvPicPr>
                        </pic:nvPicPr>
                        <pic:blipFill>
                          <a:blip r:embed="rId5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1">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60" name="Picture"/>
            <a:graphic>
              <a:graphicData uri="http://schemas.openxmlformats.org/drawingml/2006/picture">
                <pic:pic>
                  <pic:nvPicPr>
                    <pic:cNvPr descr="images/vistacapacidadesfna.jpg" id="61" name="Picture"/>
                    <pic:cNvPicPr>
                      <a:picLocks noChangeArrowheads="1" noChangeAspect="1"/>
                    </pic:cNvPicPr>
                  </pic:nvPicPr>
                  <pic:blipFill>
                    <a:blip r:embed="rId5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1.47f824c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2"/>
    <w:bookmarkEnd w:id="63"/>
    <w:bookmarkStart w:id="8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4"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4"/>
    <w:bookmarkStart w:id="76"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5"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5"/>
    <w:bookmarkStart w:id="66"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6"/>
    <w:bookmarkStart w:id="67"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7"/>
    <w:bookmarkStart w:id="68" w:name="valor"/>
    <w:p>
      <w:pPr>
        <w:pStyle w:val="Ttulo3"/>
      </w:pPr>
      <w:r>
        <w:t xml:space="preserve">Valor</w:t>
      </w:r>
    </w:p>
    <w:p>
      <w:pPr>
        <w:pStyle w:val="FirstParagraph"/>
      </w:pPr>
      <w:r>
        <w:t xml:space="preserve">El valor es alto, debido a que afecta al consumidor financiero en el retiro de las cesantias</w:t>
      </w:r>
    </w:p>
    <w:bookmarkEnd w:id="68"/>
    <w:bookmarkStart w:id="69" w:name="seguimiento"/>
    <w:p>
      <w:pPr>
        <w:pStyle w:val="Ttulo3"/>
      </w:pPr>
      <w:r>
        <w:t xml:space="preserve">Seguimiento</w:t>
      </w:r>
    </w:p>
    <w:p>
      <w:pPr>
        <w:pStyle w:val="FirstParagraph"/>
      </w:pPr>
      <w:r>
        <w:t xml:space="preserve">El seguimiento se realiza diariamente con la conciliación aplicada por el área usuaria.</w:t>
      </w:r>
    </w:p>
    <w:bookmarkEnd w:id="69"/>
    <w:bookmarkStart w:id="70"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0"/>
    <w:bookmarkStart w:id="71" w:name="repetición"/>
    <w:p>
      <w:pPr>
        <w:pStyle w:val="Ttulo3"/>
      </w:pPr>
      <w:r>
        <w:t xml:space="preserve">Repetición</w:t>
      </w:r>
    </w:p>
    <w:p>
      <w:pPr>
        <w:pStyle w:val="FirstParagraph"/>
      </w:pPr>
      <w:r>
        <w:t xml:space="preserve">Implementar un buen diseño en la aplicacion y malla de calidad en la pruebas.</w:t>
      </w:r>
    </w:p>
    <w:bookmarkEnd w:id="71"/>
    <w:bookmarkStart w:id="75" w:name="anexo.-diagrama-del-flujo"/>
    <w:p>
      <w:pPr>
        <w:pStyle w:val="Ttulo3"/>
      </w:pPr>
      <w:r>
        <w:t xml:space="preserve">Anexo. Diagrama del flujo</w:t>
      </w:r>
    </w:p>
    <w:p>
      <w:pPr>
        <w:pStyle w:val="Figure"/>
      </w:pPr>
      <w:r>
        <w:drawing>
          <wp:inline>
            <wp:extent cx="5600700" cy="2725436"/>
            <wp:effectExtent b="0" l="0" r="0" t="0"/>
            <wp:docPr descr="" title="" id="73" name="Picture"/>
            <a:graphic>
              <a:graphicData uri="http://schemas.openxmlformats.org/drawingml/2006/picture">
                <pic:pic>
                  <pic:nvPicPr>
                    <pic:cNvPr descr="images/flujoBiometriafna.jpg" id="74" name="Picture"/>
                    <pic:cNvPicPr>
                      <a:picLocks noChangeArrowheads="1" noChangeAspect="1"/>
                    </pic:cNvPicPr>
                  </pic:nvPicPr>
                  <pic:blipFill>
                    <a:blip r:embed="rId72"/>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5"/>
    <w:bookmarkEnd w:id="76"/>
    <w:bookmarkStart w:id="84"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7"/>
    <w:bookmarkStart w:id="7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8"/>
    <w:bookmarkStart w:id="79"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9"/>
    <w:bookmarkStart w:id="8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1"/>
    <w:bookmarkStart w:id="8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2"/>
    <w:bookmarkStart w:id="83"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3"/>
    <w:bookmarkEnd w:id="84"/>
    <w:bookmarkEnd w:id="85"/>
    <w:bookmarkStart w:id="103" w:name="anexos-del-producto-1-pr01"/>
    <w:p>
      <w:pPr>
        <w:pStyle w:val="Ttulo1"/>
      </w:pPr>
      <w:r>
        <w:t xml:space="preserve">Anexos del Producto 1 (PR01)</w:t>
      </w:r>
    </w:p>
    <w:bookmarkStart w:id="88" w:name="vista-de-segmento-del-proyecto"/>
    <w:p>
      <w:pPr>
        <w:pStyle w:val="Ttulo2"/>
      </w:pPr>
      <w:r>
        <w:t xml:space="preserve">1. Vista de Segmento del Proyecto</w:t>
      </w:r>
    </w:p>
    <w:p>
      <w:pPr>
        <w:pStyle w:val="Figure"/>
      </w:pPr>
      <w:r>
        <w:drawing>
          <wp:inline>
            <wp:extent cx="5600700" cy="6506407"/>
            <wp:effectExtent b="0" l="0" r="0" t="0"/>
            <wp:docPr descr="" title="" id="86" name="Picture"/>
            <a:graphic>
              <a:graphicData uri="http://schemas.openxmlformats.org/drawingml/2006/picture">
                <pic:pic>
                  <pic:nvPicPr>
                    <pic:cNvPr descr="images/segmentoFNAfaseII.jpg" id="8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8"/>
    <w:bookmarkStart w:id="8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9"/>
    <w:bookmarkStart w:id="9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0"/>
    <w:bookmarkStart w:id="98"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1"/>
    <w:bookmarkStart w:id="9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2"/>
    <w:bookmarkStart w:id="9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93"/>
    <w:bookmarkStart w:id="94" w:name="valor-2"/>
    <w:p>
      <w:pPr>
        <w:pStyle w:val="Ttulo3"/>
      </w:pPr>
      <w:r>
        <w:t xml:space="preserve">Valor</w:t>
      </w:r>
    </w:p>
    <w:p>
      <w:pPr>
        <w:pStyle w:val="FirstParagraph"/>
      </w:pPr>
      <w:r>
        <w:rPr>
          <w:iCs/>
          <w:i/>
        </w:rPr>
        <w:t xml:space="preserve">Guía: cuál es el valor que este flujo genera para el FNA.</w:t>
      </w:r>
    </w:p>
    <w:bookmarkEnd w:id="94"/>
    <w:bookmarkStart w:id="9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5"/>
    <w:bookmarkStart w:id="9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6"/>
    <w:bookmarkStart w:id="9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7"/>
    <w:bookmarkEnd w:id="98"/>
    <w:bookmarkStart w:id="102" w:name="referencias"/>
    <w:p>
      <w:pPr>
        <w:pStyle w:val="Ttulo2"/>
      </w:pPr>
      <w:r>
        <w:t xml:space="preserve">Referencias</w:t>
      </w:r>
    </w:p>
    <w:p>
      <w:r>
        <w:pict>
          <v:rect style="width:0;height:1.5pt" o:hralign="center" o:hrstd="t" o:hr="t"/>
        </w:pict>
      </w:r>
    </w:p>
    <w:bookmarkStart w:id="99" w:name="refs"/>
    <w:p>
      <w:pPr>
        <w:pStyle w:val="Bibliography"/>
      </w:pPr>
      <w:r>
        <w:t xml:space="preserve">E-Service. Situación SOA Actual del FNA. Etapa I. (2022).</w:t>
      </w:r>
    </w:p>
    <w:bookmarkEnd w:id="99"/>
    <w:bookmarkStart w:id="100" w:name="refs"/>
    <w:p>
      <w:pPr>
        <w:pStyle w:val="Bibliography"/>
      </w:pPr>
      <w:r>
        <w:t xml:space="preserve">E-Service. Arquitectura de Referencia del FNA. Etapa II. (2023).</w:t>
      </w:r>
    </w:p>
    <w:bookmarkEnd w:id="100"/>
    <w:bookmarkStart w:id="101" w:name="refs"/>
    <w:p>
      <w:pPr>
        <w:pStyle w:val="Bibliography"/>
      </w:pPr>
      <w:r>
        <w:t xml:space="preserve">E-Service. Hoja de Ruta e Iniciativas. Fase III. (2023).</w:t>
      </w:r>
    </w:p>
    <w:bookmarkEnd w:id="101"/>
    <w:bookmarkEnd w:id="102"/>
    <w:bookmarkEnd w:id="10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2" Target="media/rId72.jp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7" Target="media/rId37.jpg" /><Relationship Type="http://schemas.openxmlformats.org/officeDocument/2006/relationships/image" Id="rId59" Target="media/rId59.jpg" /><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7f824ca3003be6d71f59b4b4a5bb2bd2f9d86f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7f824ca3003be6d71f59b4b4a5bb2bd2f9d86f3/"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2023-06-05T10:29:18Z</dcterms:created>
  <dcterms:modified xsi:type="dcterms:W3CDTF">2023-06-05T10:29:18Z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