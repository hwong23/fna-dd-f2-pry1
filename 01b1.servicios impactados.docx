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51"/>
        <w:gridCol w:w="3960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2023-05-31T20:03:58Z</dcterms:created>
  <dcterms:modified xsi:type="dcterms:W3CDTF">2023-05-31T20:03:58Z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