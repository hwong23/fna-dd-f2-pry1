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STEF@3d63b00</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1.3d63b00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1.3d63b00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1.3d63b00</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1.3d63b00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1.3d63b00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fb847d0a-187d-4c9a-aec2-5937ec60286b"/>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cf0d0550-ee1c-421b-88d5-e76f3890272c"/>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1.3d63b00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a502b5e1-69d5-4522-a440-ce4e31f3919a"/>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b49375d4-1689-4dbe-afcc-b7c5e13c933e"/>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f50dc964-00da-475b-a835-3f6d50d8f9fc"/>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d63b004b35b3a4b7e91ecb161276fc02493403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d63b004b35b3a4b7e91ecb161276fc02493403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2023-07-21T16:12:47Z</dcterms:created>
  <dcterms:modified xsi:type="dcterms:W3CDTF">2023-07-21T16:12:47Z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