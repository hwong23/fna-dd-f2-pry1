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efe3457da656460a12d8856c71d127194e9808c"/>
    <w:p>
      <w:pPr>
        <w:pStyle w:val="Ttulo2"/>
      </w:pPr>
      <w:r>
        <w:t xml:space="preserve">Lista de Fases y Entregables de la Propuesta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70"/>
        <w:gridCol w:w="6278"/>
        <w:gridCol w:w="107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32"/>
        <w:gridCol w:w="6389"/>
        <w:gridCol w:w="998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PRY02. Arquitectura Referencia 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PR10.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PR010.1.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PR11.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PR12. Diseño detallado y vistas funcional, despliegue, información, integración y tecnología 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PR13. Modelado en lenguaje y herramienta de diseño del FNA​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PR14. Administración de las transiciones hacia la arquitectura versión 2.0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PR15. Inventario de artefactos genéricos y concretos de aceleración de implementación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PR16. Análisis de impacto y modelos actualizados de los ítems de arquitectura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PR17. Ítems de arquitectura incrementados en ejecución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Acelerar el desarrollo de las arquitecturas de solución​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Relacionar las implementaciones con las áreas de negocio y TI​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Demostrar el cumplimiento de los lineamientos y políticas de gobierno​ SOA/TI del Fondo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Documentación técnica en el depósito de arquitectura institucional​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80"/>
        <w:gridCol w:w="6540"/>
        <w:gridCol w:w="90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PRY03. Estructuración de proyectos posteriores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PR20. Documentación de estructuración y gestión de proyectos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PR20.1. Aprobación de inicio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PR22. Plan de trabajo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PR23. Listados de recursos, roles y personas requeridas por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PR24. Arquitectura de solución de los proyectos de cierre de brecha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PR25. Ficha de proyectos hoja de ruta E-Service. Incremento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PR26. Ficha de proyectos hoja de ruta E-Service. Incremento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Definición de solución de los proyectos de la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Planificación de las actividades e hitos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Alistamiento de ejecución de los proyectos de la hoja de ruta por implementar: recursos y equipo de trabajo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Aprobación de inicio de los proyectos de la hoja de ruta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2023-05-31T16:31:07Z</dcterms:created>
  <dcterms:modified xsi:type="dcterms:W3CDTF">2023-05-31T16:31:07Z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