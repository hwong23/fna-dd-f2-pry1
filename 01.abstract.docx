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87a1f8d del 01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Resumen del documento.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2023-06-01T19:17:24Z</dcterms:created>
  <dcterms:modified xsi:type="dcterms:W3CDTF">2023-06-01T19:17:24Z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