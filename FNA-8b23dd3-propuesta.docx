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hwong23/fna-dd-f2-pry1@8b23dd3</w:t>
        </w:r>
      </w:hyperlink>
      <w:r>
        <w:t xml:space="preserve"> </w:t>
      </w:r>
      <w:r>
        <w:t xml:space="preserve">del May 29,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p>
      <w:pPr>
        <w:pStyle w:val="Textoindependiente"/>
      </w:pPr>
      <w:r>
        <w:t xml:space="preserve">% E-Service. Fase II. PRY01 Gobierno SOA</w:t>
      </w:r>
    </w:p>
    <w:p>
      <w:pPr>
        <w:pStyle w:val="Textoindependiente"/>
      </w:pPr>
      <w:r>
        <w:t xml:space="preserve">% Contenido de los Productos Contractuales, (#contrato 181-2020)</w:t>
      </w:r>
    </w:p>
    <w:p>
      <w:pPr>
        <w:pStyle w:val="Textoindependiente"/>
      </w:pPr>
    </w:p>
    <w:p>
      <w:pPr>
        <w:pStyle w:val="Textoindependiente"/>
      </w:pPr>
      <w:r>
        <w:t xml:space="preserve">  Version 8b23dd3 del 29 May 2023</w:t>
      </w:r>
    </w:p>
    <w:p>
      <w:pPr>
        <w:pStyle w:val="Textoindependiente"/>
      </w:pPr>
    </w:p>
    <w:bookmarkEnd w:id="28"/>
    <w:bookmarkStart w:id="34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9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9"/>
    <w:bookmarkStart w:id="30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30"/>
    <w:bookmarkStart w:id="31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31"/>
    <w:bookmarkStart w:id="33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8b23dd3 del 29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33"/>
    <w:bookmarkEnd w:id="34"/>
    <w:bookmarkStart w:id="35" w:name="e-service.-fase-ii.-pry01-gobierno-soa"/>
    <w:p>
      <w:pPr>
        <w:pStyle w:val="Ttulo1"/>
      </w:pPr>
      <w:r>
        <w:t xml:space="preserve">E-Service. Fase II. PRY01 Gobierno SOA</w:t>
      </w:r>
    </w:p>
    <w:bookmarkEnd w:id="35"/>
    <w:bookmarkStart w:id="36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36"/>
    <w:bookmarkStart w:id="52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Lista de los paquetes de trabajo, personas, roles y herramientas a desplegar en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Detalle de los recursos, herramientas, roles y participantes: (…).</w:t>
      </w:r>
    </w:p>
    <w:p>
      <w:pPr>
        <w:pStyle w:val="Textoindependiente"/>
      </w:pPr>
    </w:p>
    <w:bookmarkStart w:id="37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37"/>
    <w:bookmarkStart w:id="38" w:name="contenidos-1"/>
    <w:p>
      <w:pPr>
        <w:pStyle w:val="Ttulo2"/>
      </w:pPr>
      <w:r>
        <w:t xml:space="preserve">Contenidos</w:t>
      </w:r>
    </w:p>
    <w:p>
      <w:pPr>
        <w:pStyle w:val="FirstParagraph"/>
      </w:pPr>
    </w:p>
    <w:bookmarkEnd w:id="38"/>
    <w:bookmarkStart w:id="39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5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39"/>
    <w:bookmarkStart w:id="4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4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40"/>
    <w:bookmarkStart w:id="4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41"/>
    <w:bookmarkStart w:id="4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42"/>
    <w:bookmarkStart w:id="4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43"/>
    <w:bookmarkStart w:id="4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44"/>
    <w:bookmarkStart w:id="4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45"/>
    <w:bookmarkStart w:id="4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46"/>
    <w:bookmarkEnd w:id="47"/>
    <w:bookmarkStart w:id="48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48"/>
    <w:bookmarkStart w:id="49" w:name="X15ac943bec837c05efb094b5ccbd1fcb328e795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49"/>
    <w:bookmarkStart w:id="51" w:name="referencias"/>
    <w:p>
      <w:pPr>
        <w:pStyle w:val="Ttulo2"/>
      </w:pPr>
      <w:r>
        <w:t xml:space="preserve">Referencias</w:t>
      </w:r>
    </w:p>
    <w:bookmarkStart w:id="50" w:name="refs"/>
    <w:bookmarkEnd w:id="50"/>
    <w:bookmarkEnd w:id="51"/>
    <w:bookmarkEnd w:id="5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8b23dd3cc932089511e6c6c3e3458ddf4004b507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8b23dd3cc932089511e6c6c3e3458ddf4004b50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8b23dd3cc932089511e6c6c3e3458ddf4004b507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8b23dd3cc932089511e6c6c3e3458ddf4004b507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2023-05-29T17:41:12Z</dcterms:created>
  <dcterms:modified xsi:type="dcterms:W3CDTF">2023-05-29T17:41:12Z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2023-05-29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