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hwong23/fna-dd-f2-pry1@0255af6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Mayo, 2023</w:t>
      </w:r>
    </w:p>
    <w:p>
      <w:pPr>
        <w:pStyle w:val="Textoindependiente"/>
      </w:pPr>
      <w:r>
        <w:t xml:space="preserve">Version 0255af6 del 30 May 2023</w:t>
      </w:r>
    </w:p>
    <w:p>
      <w:pPr>
        <w:pStyle w:val="Textoindependiente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0255af6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40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4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54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1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Ministerio de Trabajo (Mintrabajo), ha establecido un Plan de Continuidad de Servicio que le permite identificar las amenazas y riesgos que pueden impactar la operación normal de la aplicación (SIG) Sistema de Información Gerencial; tarea base para la generación de planes enfocados a la recuperación y puesta marcha, después de la materialización de alguno de los riesgos contemplados.</w: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1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1"/>
    <w:bookmarkStart w:id="53" w:name="referencias"/>
    <w:p>
      <w:pPr>
        <w:pStyle w:val="Ttulo2"/>
      </w:pPr>
      <w:r>
        <w:t xml:space="preserve">Referencias</w:t>
      </w:r>
    </w:p>
    <w:bookmarkStart w:id="52" w:name="refs"/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255af65960237455969f041753db897efe3a37e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255af65960237455969f041753db897efe3a37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255af65960237455969f041753db897efe3a37e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255af65960237455969f041753db897efe3a37e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2023-05-30T15:41:05Z</dcterms:created>
  <dcterms:modified xsi:type="dcterms:W3CDTF">2023-05-30T15:41:05Z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