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hwong23/fna-dd-f2-pry1@1e22507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</w:t>
      </w:r>
      <w:r>
        <w:t xml:space="preserve"> </w:t>
      </w:r>
      <w:r>
        <w:t xml:space="preserve">% PRY01 Gobierno SOA</w:t>
      </w:r>
      <w:r>
        <w:t xml:space="preserve"> </w:t>
      </w:r>
      <w:r>
        <w:t xml:space="preserve">% Contenido de los Productos Contractuales</w:t>
      </w:r>
      <w:r>
        <w:t xml:space="preserve"> </w:t>
      </w:r>
      <w:r>
        <w:t xml:space="preserve">% Contrato 1812020</w:t>
      </w:r>
    </w:p>
    <w:p>
      <w:pPr>
        <w:pStyle w:val="Textoindependiente"/>
      </w:pPr>
    </w:p>
    <w:p>
      <w:pPr>
        <w:pStyle w:val="Textodebloque"/>
      </w:pPr>
      <w:r>
        <w:t xml:space="preserve">Version 1e22507 del 30 May 2023</w:t>
      </w:r>
    </w:p>
    <w:p>
      <w:pPr>
        <w:pStyle w:val="FirstParagraph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1e22507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52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4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02a.elementos gobierno</w:t>
      </w:r>
    </w:p>
    <w:bookmarkEnd w:id="39"/>
    <w:bookmarkStart w:id="4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0"/>
    <w:bookmarkStart w:id="4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1"/>
    <w:bookmarkStart w:id="4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2"/>
    <w:bookmarkStart w:id="4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3"/>
    <w:bookmarkStart w:id="4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4"/>
    <w:bookmarkStart w:id="4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5"/>
    <w:bookmarkStart w:id="4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6"/>
    <w:bookmarkEnd w:id="47"/>
    <w:bookmarkStart w:id="48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8"/>
    <w:bookmarkStart w:id="49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9"/>
    <w:bookmarkStart w:id="51" w:name="referencias"/>
    <w:p>
      <w:pPr>
        <w:pStyle w:val="Ttulo2"/>
      </w:pPr>
      <w:r>
        <w:t xml:space="preserve">Referencias</w:t>
      </w:r>
    </w:p>
    <w:bookmarkStart w:id="50" w:name="refs"/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1e22507418a671033fcfb10356fd0d3b0931e33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1e22507418a671033fcfb10356fd0d3b0931e33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1e22507418a671033fcfb10356fd0d3b0931e337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1e22507418a671033fcfb10356fd0d3b0931e337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2023-05-30T15:31:48Z</dcterms:created>
  <dcterms:modified xsi:type="dcterms:W3CDTF">2023-05-30T15:31:48Z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