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hwong23/fna-dd-f2-pry1@9fea3bd</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9fea3bd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9fea3bd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9fea3bd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4"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1. 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9fea3bd1979297b3ae059f5d97ff77cdaa7f474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fea3bd1979297b3ae059f5d97ff77cdaa7f474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9fea3bd1979297b3ae059f5d97ff77cdaa7f474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fea3bd1979297b3ae059f5d97ff77cdaa7f474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2023-06-01T18:36:33Z</dcterms:created>
  <dcterms:modified xsi:type="dcterms:W3CDTF">2023-06-01T18:36:33Z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