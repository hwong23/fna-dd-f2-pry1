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Este producto PR01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1.fa99ead del 21 Jul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2023-07-21T16:46:12Z</dcterms:created>
  <dcterms:modified xsi:type="dcterms:W3CDTF">2023-07-21T16:46:12Z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